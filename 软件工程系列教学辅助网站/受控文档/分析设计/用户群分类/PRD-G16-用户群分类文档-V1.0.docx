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AC" w:rsidRDefault="00902D0F">
      <w:pPr>
        <w:ind w:firstLine="440"/>
        <w:rPr>
          <w:rFonts w:eastAsia="华文细黑" w:cs="Arial"/>
          <w:b/>
          <w:bCs/>
          <w:sz w:val="84"/>
          <w:szCs w:val="84"/>
        </w:rPr>
      </w:pPr>
      <w:bookmarkStart w:id="0" w:name="_Hlk497728512"/>
      <w:bookmarkStart w:id="1" w:name="_Toc465807521"/>
      <w:bookmarkStart w:id="2" w:name="_GoBack"/>
      <w:bookmarkEnd w:id="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354965</wp:posOffset>
                </wp:positionV>
                <wp:extent cx="6608445" cy="8293100"/>
                <wp:effectExtent l="12065" t="12065" r="8890" b="10160"/>
                <wp:wrapNone/>
                <wp:docPr id="8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E309F" id="矩形 13" o:spid="_x0000_s1026" style="position:absolute;left:0;text-align:left;margin-left:-53.05pt;margin-top:27.95pt;width:520.35pt;height:653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">
                <v:path arrowok="t"/>
              </v:rect>
            </w:pict>
          </mc:Fallback>
        </mc:AlternateContent>
      </w:r>
      <w:r w:rsidR="004258AC">
        <w:tab/>
      </w:r>
      <w:r w:rsidR="004258AC">
        <w:tab/>
      </w:r>
      <w:r w:rsidR="004258AC"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584200</wp:posOffset>
                </wp:positionV>
                <wp:extent cx="5168900" cy="1156335"/>
                <wp:effectExtent l="0" t="0" r="3175" b="2540"/>
                <wp:wrapNone/>
                <wp:docPr id="5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AE080" id="组合 10" o:spid="_x0000_s1026" style="position:absolute;left:0;text-align:left;margin-left:0;margin-top:46pt;width:407pt;height:91.05pt;z-index:251657216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">
                  <v:imagedata r:id="rId9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">
                  <v:imagedata r:id="rId10" o:title="" cropleft="12880f" gain="2.5"/>
                </v:shape>
              </v:group>
            </w:pict>
          </mc:Fallback>
        </mc:AlternateContent>
      </w:r>
    </w:p>
    <w:p w:rsidR="004258AC" w:rsidRDefault="004258AC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:rsidR="004258AC" w:rsidRDefault="00902D0F">
      <w:pPr>
        <w:pStyle w:val="a3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708660</wp:posOffset>
                </wp:positionV>
                <wp:extent cx="5238750" cy="1658620"/>
                <wp:effectExtent l="0" t="0" r="3810" b="635"/>
                <wp:wrapNone/>
                <wp:docPr id="4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8AC" w:rsidRDefault="004258AC">
                            <w:pPr>
                              <w:ind w:firstLine="640"/>
                              <w:jc w:val="center"/>
                              <w:rPr>
                                <w:rFonts w:ascii="宋体" w:cs="宋体"/>
                                <w:sz w:val="32"/>
                                <w:szCs w:val="32"/>
                                <w:lang w:val="zh-CN"/>
                              </w:rPr>
                            </w:pPr>
                          </w:p>
                          <w:p w:rsidR="004258AC" w:rsidRDefault="004258AC">
                            <w:pPr>
                              <w:ind w:firstLineChars="100" w:firstLine="480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  <w:p w:rsidR="004258AC" w:rsidRDefault="004258AC">
                            <w:pPr>
                              <w:ind w:firstLineChars="400" w:firstLine="1920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的需求开发与管理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7.2pt;margin-top:55.8pt;width:412.5pt;height:1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" stroked="f">
                <v:textbox>
                  <w:txbxContent>
                    <w:p w:rsidR="004258AC" w:rsidRDefault="004258AC">
                      <w:pPr>
                        <w:ind w:firstLine="640"/>
                        <w:jc w:val="center"/>
                        <w:rPr>
                          <w:rFonts w:ascii="宋体" w:cs="宋体"/>
                          <w:sz w:val="32"/>
                          <w:szCs w:val="32"/>
                          <w:lang w:val="zh-CN"/>
                        </w:rPr>
                      </w:pPr>
                    </w:p>
                    <w:p w:rsidR="004258AC" w:rsidRDefault="004258AC">
                      <w:pPr>
                        <w:ind w:firstLineChars="100" w:firstLine="480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  <w:p w:rsidR="004258AC" w:rsidRDefault="004258AC">
                      <w:pPr>
                        <w:ind w:firstLineChars="400" w:firstLine="1920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的需求开发与管理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5867400" cy="2286000"/>
                <wp:effectExtent l="0" t="1905" r="0" b="0"/>
                <wp:docPr id="1" name="组合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3" name="Pictur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F1A5E" id="组合 7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">
                <o:lock v:ext="edi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  <w:r w:rsidR="004258AC">
        <w:rPr>
          <w:rFonts w:hint="eastAsia"/>
          <w:sz w:val="84"/>
          <w:szCs w:val="84"/>
        </w:rPr>
        <w:t xml:space="preserve">  </w:t>
      </w:r>
      <w:r w:rsidR="004258AC">
        <w:rPr>
          <w:rFonts w:ascii="黑体" w:eastAsia="黑体" w:hAnsi="黑体" w:hint="eastAsia"/>
          <w:sz w:val="52"/>
          <w:szCs w:val="52"/>
        </w:rPr>
        <w:t>用户群分类文档</w:t>
      </w:r>
    </w:p>
    <w:p w:rsidR="004258AC" w:rsidRDefault="004258AC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:rsidR="004258AC" w:rsidRDefault="00902D0F">
      <w:pPr>
        <w:spacing w:line="220" w:lineRule="atLeast"/>
        <w:ind w:firstLine="420"/>
        <w:jc w:val="center"/>
        <w:rPr>
          <w:rFonts w:eastAsia="华文细黑" w:cs="Arial"/>
          <w:b/>
          <w:bCs/>
          <w:sz w:val="84"/>
          <w:szCs w:val="84"/>
        </w:rPr>
      </w:pPr>
      <w:r>
        <w:rPr>
          <w:noProof/>
        </w:rPr>
        <w:drawing>
          <wp:inline distT="0" distB="0" distL="0" distR="0">
            <wp:extent cx="4038600" cy="2697480"/>
            <wp:effectExtent l="0" t="0" r="0" b="0"/>
            <wp:docPr id="2" name="图片 6" descr="简单灯泡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简单灯泡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AC" w:rsidRDefault="004258AC">
      <w:pPr>
        <w:spacing w:line="220" w:lineRule="atLeast"/>
        <w:ind w:firstLineChars="392" w:firstLine="823"/>
      </w:pPr>
    </w:p>
    <w:p w:rsidR="004258AC" w:rsidRDefault="004258AC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3" w:name="_Toc497068137"/>
      <w:bookmarkStart w:id="4" w:name="_Toc497728783"/>
      <w:bookmarkStart w:id="5" w:name="_Toc503565464"/>
      <w:r>
        <w:rPr>
          <w:rFonts w:ascii="宋体" w:eastAsia="宋体" w:hAnsi="宋体" w:hint="eastAsia"/>
        </w:rPr>
        <w:lastRenderedPageBreak/>
        <w:t>版本</w:t>
      </w:r>
      <w:r>
        <w:rPr>
          <w:rFonts w:ascii="宋体" w:eastAsia="宋体" w:hAnsi="宋体"/>
        </w:rPr>
        <w:t>历史</w:t>
      </w:r>
      <w:bookmarkEnd w:id="1"/>
      <w:bookmarkEnd w:id="3"/>
      <w:bookmarkEnd w:id="4"/>
      <w:bookmarkEnd w:id="5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4258AC">
        <w:tc>
          <w:tcPr>
            <w:tcW w:w="1413" w:type="dxa"/>
            <w:shd w:val="clear" w:color="auto" w:fill="D9D9D9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4258AC">
        <w:tc>
          <w:tcPr>
            <w:tcW w:w="1413" w:type="dxa"/>
            <w:vAlign w:val="center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:rsidR="004258AC" w:rsidRDefault="004258A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:rsidR="004258AC" w:rsidRDefault="004258A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2017-11-6日</w:t>
            </w:r>
          </w:p>
        </w:tc>
        <w:tc>
          <w:tcPr>
            <w:tcW w:w="2835" w:type="dxa"/>
            <w:vAlign w:val="center"/>
          </w:tcPr>
          <w:p w:rsidR="004258AC" w:rsidRDefault="004258A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完成初步的用户群分类</w:t>
            </w:r>
          </w:p>
        </w:tc>
      </w:tr>
      <w:tr w:rsidR="001662BB">
        <w:tc>
          <w:tcPr>
            <w:tcW w:w="1413" w:type="dxa"/>
            <w:vAlign w:val="center"/>
          </w:tcPr>
          <w:p w:rsidR="001662BB" w:rsidRDefault="001662B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1.0</w:t>
            </w:r>
          </w:p>
        </w:tc>
        <w:tc>
          <w:tcPr>
            <w:tcW w:w="2693" w:type="dxa"/>
            <w:vAlign w:val="center"/>
          </w:tcPr>
          <w:p w:rsidR="001662BB" w:rsidRDefault="001662B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:rsidR="001662BB" w:rsidRDefault="001662BB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2018-1-10</w:t>
            </w:r>
          </w:p>
        </w:tc>
        <w:tc>
          <w:tcPr>
            <w:tcW w:w="2835" w:type="dxa"/>
            <w:vAlign w:val="center"/>
          </w:tcPr>
          <w:p w:rsidR="001662BB" w:rsidRDefault="001662BB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发布基线</w:t>
            </w:r>
          </w:p>
        </w:tc>
      </w:tr>
    </w:tbl>
    <w:p w:rsidR="004258AC" w:rsidRDefault="004258AC"/>
    <w:p w:rsidR="004258AC" w:rsidRDefault="004258AC">
      <w:pPr>
        <w:widowControl/>
        <w:jc w:val="left"/>
      </w:pPr>
      <w:r>
        <w:br w:type="page"/>
      </w:r>
    </w:p>
    <w:p w:rsidR="004258AC" w:rsidRDefault="004258AC">
      <w:pPr>
        <w:pStyle w:val="TOC"/>
      </w:pPr>
      <w:r>
        <w:rPr>
          <w:lang w:val="zh-CN"/>
        </w:rPr>
        <w:t>目录</w:t>
      </w:r>
    </w:p>
    <w:p w:rsidR="001662BB" w:rsidRPr="004258AC" w:rsidRDefault="004258AC">
      <w:pPr>
        <w:pStyle w:val="11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565464" w:history="1">
        <w:r w:rsidR="001662BB" w:rsidRPr="00DA7679">
          <w:rPr>
            <w:rStyle w:val="a4"/>
            <w:rFonts w:ascii="宋体" w:eastAsia="宋体" w:hAnsi="宋体"/>
            <w:noProof/>
          </w:rPr>
          <w:t>版本历史</w:t>
        </w:r>
        <w:r w:rsidR="001662BB">
          <w:rPr>
            <w:noProof/>
            <w:webHidden/>
          </w:rPr>
          <w:tab/>
        </w:r>
        <w:r w:rsidR="001662BB">
          <w:rPr>
            <w:noProof/>
            <w:webHidden/>
          </w:rPr>
          <w:fldChar w:fldCharType="begin"/>
        </w:r>
        <w:r w:rsidR="001662BB">
          <w:rPr>
            <w:noProof/>
            <w:webHidden/>
          </w:rPr>
          <w:instrText xml:space="preserve"> PAGEREF _Toc503565464 \h </w:instrText>
        </w:r>
        <w:r w:rsidR="001662BB">
          <w:rPr>
            <w:noProof/>
            <w:webHidden/>
          </w:rPr>
        </w:r>
        <w:r w:rsidR="001662BB">
          <w:rPr>
            <w:noProof/>
            <w:webHidden/>
          </w:rPr>
          <w:fldChar w:fldCharType="separate"/>
        </w:r>
        <w:r w:rsidR="001662BB">
          <w:rPr>
            <w:noProof/>
            <w:webHidden/>
          </w:rPr>
          <w:t>2</w:t>
        </w:r>
        <w:r w:rsidR="001662BB">
          <w:rPr>
            <w:noProof/>
            <w:webHidden/>
          </w:rPr>
          <w:fldChar w:fldCharType="end"/>
        </w:r>
      </w:hyperlink>
    </w:p>
    <w:p w:rsidR="001662BB" w:rsidRPr="004258AC" w:rsidRDefault="001662BB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503565465" w:history="1">
        <w:r w:rsidRPr="00DA7679">
          <w:rPr>
            <w:rStyle w:val="a4"/>
            <w:noProof/>
          </w:rPr>
          <w:t>1</w:t>
        </w:r>
        <w:r w:rsidRPr="004258AC">
          <w:rPr>
            <w:noProof/>
            <w:kern w:val="2"/>
            <w:sz w:val="21"/>
          </w:rPr>
          <w:tab/>
        </w:r>
        <w:r w:rsidRPr="00DA7679">
          <w:rPr>
            <w:rStyle w:val="a4"/>
            <w:noProof/>
          </w:rPr>
          <w:t>用户群分类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_Toc503565465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2BB" w:rsidRPr="004258AC" w:rsidRDefault="001662BB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503565466" w:history="1">
        <w:r w:rsidRPr="00DA7679">
          <w:rPr>
            <w:rStyle w:val="a4"/>
            <w:noProof/>
          </w:rPr>
          <w:t>2</w:t>
        </w:r>
        <w:r w:rsidRPr="004258AC">
          <w:rPr>
            <w:noProof/>
            <w:kern w:val="2"/>
            <w:sz w:val="21"/>
          </w:rPr>
          <w:tab/>
        </w:r>
        <w:r w:rsidRPr="00DA7679">
          <w:rPr>
            <w:rStyle w:val="a4"/>
            <w:noProof/>
          </w:rPr>
          <w:t>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_Toc503565466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58AC" w:rsidRDefault="004258AC">
      <w:r>
        <w:rPr>
          <w:b/>
          <w:bCs/>
          <w:lang w:val="zh-CN"/>
        </w:rPr>
        <w:fldChar w:fldCharType="end"/>
      </w:r>
    </w:p>
    <w:p w:rsidR="004258AC" w:rsidRDefault="004258AC"/>
    <w:p w:rsidR="004258AC" w:rsidRDefault="004258AC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1"/>
        </w:rPr>
      </w:pPr>
    </w:p>
    <w:p w:rsidR="004258AC" w:rsidRDefault="004258AC"/>
    <w:p w:rsidR="004258AC" w:rsidRDefault="004258AC">
      <w:pPr>
        <w:widowControl/>
        <w:jc w:val="left"/>
      </w:pPr>
      <w:r>
        <w:br w:type="page"/>
      </w:r>
    </w:p>
    <w:p w:rsidR="004258AC" w:rsidRDefault="004258AC"/>
    <w:p w:rsidR="004258AC" w:rsidRDefault="004258AC">
      <w:pPr>
        <w:pStyle w:val="1"/>
      </w:pPr>
      <w:bookmarkStart w:id="6" w:name="_Toc497728784"/>
      <w:bookmarkStart w:id="7" w:name="_Toc503565465"/>
      <w:r>
        <w:rPr>
          <w:rFonts w:hint="eastAsia"/>
        </w:rPr>
        <w:t>用户群分类</w:t>
      </w:r>
      <w:bookmarkEnd w:id="6"/>
      <w:bookmarkEnd w:id="7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941"/>
        <w:gridCol w:w="6448"/>
      </w:tblGrid>
      <w:tr w:rsidR="004258AC">
        <w:trPr>
          <w:trHeight w:val="456"/>
        </w:trPr>
        <w:tc>
          <w:tcPr>
            <w:tcW w:w="1395" w:type="dxa"/>
            <w:shd w:val="clear" w:color="auto" w:fill="BFBFBF"/>
          </w:tcPr>
          <w:p w:rsidR="004258AC" w:rsidRDefault="004258AC">
            <w:r>
              <w:rPr>
                <w:rFonts w:hint="eastAsia"/>
              </w:rPr>
              <w:t>用户类别</w:t>
            </w:r>
          </w:p>
        </w:tc>
        <w:tc>
          <w:tcPr>
            <w:tcW w:w="941" w:type="dxa"/>
            <w:shd w:val="clear" w:color="auto" w:fill="BFBFBF"/>
          </w:tcPr>
          <w:p w:rsidR="004258AC" w:rsidRDefault="004258AC">
            <w:r>
              <w:rPr>
                <w:rFonts w:hint="eastAsia"/>
              </w:rPr>
              <w:t>重要性</w:t>
            </w:r>
          </w:p>
        </w:tc>
        <w:tc>
          <w:tcPr>
            <w:tcW w:w="6448" w:type="dxa"/>
            <w:shd w:val="clear" w:color="auto" w:fill="BFBFBF"/>
          </w:tcPr>
          <w:p w:rsidR="004258AC" w:rsidRDefault="004258AC">
            <w:r>
              <w:rPr>
                <w:rFonts w:hint="eastAsia"/>
              </w:rPr>
              <w:t>描述</w:t>
            </w:r>
          </w:p>
        </w:tc>
      </w:tr>
      <w:tr w:rsidR="004258AC">
        <w:trPr>
          <w:trHeight w:val="993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项目下达者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间接、</w:t>
            </w:r>
          </w:p>
          <w:p w:rsidR="004258AC" w:rsidRDefault="004258AC">
            <w:r>
              <w:rPr>
                <w:rFonts w:hint="eastAsia"/>
              </w:rPr>
              <w:t>关键用户</w:t>
            </w:r>
          </w:p>
        </w:tc>
        <w:tc>
          <w:tcPr>
            <w:tcW w:w="6448" w:type="dxa"/>
          </w:tcPr>
          <w:p w:rsidR="004258AC" w:rsidRDefault="004258AC">
            <w:r>
              <w:rPr>
                <w:rFonts w:hint="eastAsia"/>
              </w:rPr>
              <w:t>杨枨、侯宏仑老师，是我们“软件工程系列课程教学辅助网站”项目的下达者，优先满足该用户群的需求.</w:t>
            </w:r>
          </w:p>
        </w:tc>
      </w:tr>
      <w:tr w:rsidR="004258AC">
        <w:trPr>
          <w:trHeight w:val="993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软件工程系列课程授课老师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直接、</w:t>
            </w:r>
          </w:p>
          <w:p w:rsidR="004258AC" w:rsidRDefault="004258AC">
            <w:r>
              <w:rPr>
                <w:rFonts w:hint="eastAsia"/>
              </w:rPr>
              <w:t>关键用户</w:t>
            </w:r>
          </w:p>
        </w:tc>
        <w:tc>
          <w:tcPr>
            <w:tcW w:w="6448" w:type="dxa"/>
          </w:tcPr>
          <w:p w:rsidR="004258AC" w:rsidRDefault="004258AC">
            <w:r>
              <w:rPr>
                <w:rFonts w:hint="eastAsia"/>
              </w:rPr>
              <w:t>开设软件工程系列课程的老师。老师们在网站发布课程信息和课程相关资料，与学生进行学习上的交流。</w:t>
            </w:r>
          </w:p>
        </w:tc>
      </w:tr>
      <w:tr w:rsidR="004258AC">
        <w:trPr>
          <w:trHeight w:val="1025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学生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直接、</w:t>
            </w:r>
          </w:p>
          <w:p w:rsidR="004258AC" w:rsidRDefault="004258AC">
            <w:r>
              <w:rPr>
                <w:rFonts w:hint="eastAsia"/>
              </w:rPr>
              <w:t>关键用户</w:t>
            </w:r>
          </w:p>
        </w:tc>
        <w:tc>
          <w:tcPr>
            <w:tcW w:w="6448" w:type="dxa"/>
          </w:tcPr>
          <w:p w:rsidR="004258AC" w:rsidRDefault="004258AC">
            <w:r>
              <w:rPr>
                <w:rFonts w:hint="eastAsia"/>
              </w:rPr>
              <w:t>是那些选修了软件工程系列课程的学生，能够在网站上得到课程老师提供的各种材料，能向老师提问。</w:t>
            </w:r>
          </w:p>
        </w:tc>
      </w:tr>
      <w:tr w:rsidR="004258AC">
        <w:trPr>
          <w:trHeight w:val="1025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游客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直接、</w:t>
            </w:r>
          </w:p>
          <w:p w:rsidR="004258AC" w:rsidRDefault="004258AC">
            <w:r>
              <w:rPr>
                <w:rFonts w:hint="eastAsia"/>
              </w:rPr>
              <w:t>非关键用户</w:t>
            </w:r>
          </w:p>
          <w:p w:rsidR="004258AC" w:rsidRDefault="004258AC"/>
        </w:tc>
        <w:tc>
          <w:tcPr>
            <w:tcW w:w="6448" w:type="dxa"/>
          </w:tcPr>
          <w:p w:rsidR="004258AC" w:rsidRDefault="004258AC">
            <w:r>
              <w:rPr>
                <w:rFonts w:hint="eastAsia"/>
              </w:rPr>
              <w:t>是那些没选这些课程，但是对这些课感兴趣的学生，网站能为他们提供一些课程介绍，留言等功能。</w:t>
            </w:r>
          </w:p>
        </w:tc>
      </w:tr>
      <w:tr w:rsidR="004258AC">
        <w:trPr>
          <w:trHeight w:val="1025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管理员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直接、</w:t>
            </w:r>
          </w:p>
          <w:p w:rsidR="004258AC" w:rsidRDefault="004258AC">
            <w:r>
              <w:rPr>
                <w:rFonts w:hint="eastAsia"/>
              </w:rPr>
              <w:t>关键用户</w:t>
            </w:r>
          </w:p>
        </w:tc>
        <w:tc>
          <w:tcPr>
            <w:tcW w:w="6448" w:type="dxa"/>
          </w:tcPr>
          <w:p w:rsidR="004258AC" w:rsidRDefault="004258AC">
            <w:r>
              <w:rPr>
                <w:rFonts w:hint="eastAsia"/>
              </w:rPr>
              <w:t>是我们网站的管理人员，审核某些关键的内容，对站内资源进行管理，还能为其他用户提供一些帮助。</w:t>
            </w:r>
          </w:p>
        </w:tc>
      </w:tr>
      <w:tr w:rsidR="004258AC">
        <w:trPr>
          <w:trHeight w:val="1025"/>
        </w:trPr>
        <w:tc>
          <w:tcPr>
            <w:tcW w:w="1395" w:type="dxa"/>
          </w:tcPr>
          <w:p w:rsidR="004258AC" w:rsidRDefault="004258AC">
            <w:r>
              <w:rPr>
                <w:rFonts w:hint="eastAsia"/>
              </w:rPr>
              <w:t>机器人</w:t>
            </w:r>
          </w:p>
        </w:tc>
        <w:tc>
          <w:tcPr>
            <w:tcW w:w="941" w:type="dxa"/>
          </w:tcPr>
          <w:p w:rsidR="004258AC" w:rsidRDefault="004258AC">
            <w:r>
              <w:rPr>
                <w:rFonts w:hint="eastAsia"/>
              </w:rPr>
              <w:t>直接，</w:t>
            </w:r>
          </w:p>
          <w:p w:rsidR="004258AC" w:rsidRDefault="004258AC">
            <w:r>
              <w:rPr>
                <w:rFonts w:hint="eastAsia"/>
              </w:rPr>
              <w:t>不欢迎用户</w:t>
            </w:r>
          </w:p>
        </w:tc>
        <w:tc>
          <w:tcPr>
            <w:tcW w:w="6448" w:type="dxa"/>
          </w:tcPr>
          <w:p w:rsidR="004258AC" w:rsidRDefault="004258AC">
            <w:r>
              <w:rPr>
                <w:rFonts w:hint="eastAsia"/>
              </w:rPr>
              <w:t>来自某些爬虫软件，想获取我们网站信息的机器人。我们不希望它能获取到我们网站中的大部分关键信息。</w:t>
            </w:r>
          </w:p>
        </w:tc>
      </w:tr>
    </w:tbl>
    <w:p w:rsidR="004258AC" w:rsidRDefault="004258AC"/>
    <w:p w:rsidR="004258AC" w:rsidRDefault="004258AC"/>
    <w:p w:rsidR="004258AC" w:rsidRDefault="004258AC">
      <w:pPr>
        <w:pStyle w:val="1"/>
        <w:rPr>
          <w:rFonts w:hint="eastAsia"/>
        </w:rPr>
      </w:pPr>
      <w:bookmarkStart w:id="8" w:name="_Toc503565466"/>
      <w:r>
        <w:rPr>
          <w:rFonts w:hint="eastAsia"/>
        </w:rPr>
        <w:t>干系人</w:t>
      </w:r>
      <w:bookmarkEnd w:id="8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2196"/>
        <w:gridCol w:w="4392"/>
      </w:tblGrid>
      <w:tr w:rsidR="004258AC"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代表类别</w:t>
            </w:r>
          </w:p>
        </w:tc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4392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</w:tr>
      <w:tr w:rsidR="004258AC"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游客代表</w:t>
            </w:r>
          </w:p>
        </w:tc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黄偌佐</w:t>
            </w:r>
          </w:p>
        </w:tc>
        <w:tc>
          <w:tcPr>
            <w:tcW w:w="4392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t>QQ：587687654</w:t>
            </w:r>
          </w:p>
        </w:tc>
      </w:tr>
      <w:tr w:rsidR="004258AC"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孟玉盛</w:t>
            </w:r>
          </w:p>
        </w:tc>
        <w:tc>
          <w:tcPr>
            <w:tcW w:w="4392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t>QQ：771930934</w:t>
            </w:r>
          </w:p>
        </w:tc>
      </w:tr>
      <w:tr w:rsidR="004258AC"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周盛</w:t>
            </w:r>
          </w:p>
        </w:tc>
        <w:tc>
          <w:tcPr>
            <w:tcW w:w="4392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t>WeChat：盛</w:t>
            </w:r>
          </w:p>
        </w:tc>
      </w:tr>
      <w:tr w:rsidR="004258AC"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老师代表</w:t>
            </w:r>
          </w:p>
        </w:tc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侯宏仑</w:t>
            </w:r>
          </w:p>
        </w:tc>
        <w:tc>
          <w:tcPr>
            <w:tcW w:w="4392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t>WeChat:土豆烧牛牛</w:t>
            </w:r>
          </w:p>
        </w:tc>
      </w:tr>
      <w:tr w:rsidR="004258AC"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老师代表</w:t>
            </w:r>
          </w:p>
        </w:tc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杨枨</w:t>
            </w:r>
          </w:p>
        </w:tc>
        <w:tc>
          <w:tcPr>
            <w:tcW w:w="4392" w:type="dxa"/>
          </w:tcPr>
          <w:p w:rsidR="004258AC" w:rsidRDefault="004258AC">
            <w:pPr>
              <w:jc w:val="center"/>
            </w:pPr>
            <w:r>
              <w:t>Tel:13357102333</w:t>
            </w:r>
          </w:p>
          <w:p w:rsidR="004258AC" w:rsidRDefault="004258AC">
            <w:pPr>
              <w:jc w:val="center"/>
              <w:rPr>
                <w:rFonts w:hint="eastAsia"/>
              </w:rPr>
            </w:pPr>
            <w:r>
              <w:t>Mail:yangc@zucc.edu.cn</w:t>
            </w:r>
          </w:p>
        </w:tc>
      </w:tr>
      <w:tr w:rsidR="004258AC"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管理员代表</w:t>
            </w:r>
          </w:p>
        </w:tc>
        <w:tc>
          <w:tcPr>
            <w:tcW w:w="2196" w:type="dxa"/>
          </w:tcPr>
          <w:p w:rsidR="004258AC" w:rsidRDefault="004258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李泽龙</w:t>
            </w:r>
          </w:p>
        </w:tc>
        <w:tc>
          <w:tcPr>
            <w:tcW w:w="4392" w:type="dxa"/>
          </w:tcPr>
          <w:p w:rsidR="004258AC" w:rsidRDefault="004258AC">
            <w:pPr>
              <w:jc w:val="center"/>
            </w:pPr>
            <w:r>
              <w:t>Tel:18258871339</w:t>
            </w:r>
          </w:p>
          <w:p w:rsidR="004258AC" w:rsidRDefault="004258AC">
            <w:pPr>
              <w:jc w:val="center"/>
              <w:rPr>
                <w:rFonts w:hint="eastAsia"/>
              </w:rPr>
            </w:pPr>
            <w:r>
              <w:t>Mail:kurisu_l@163.com</w:t>
            </w:r>
          </w:p>
        </w:tc>
      </w:tr>
    </w:tbl>
    <w:p w:rsidR="004258AC" w:rsidRDefault="004258AC">
      <w:pPr>
        <w:rPr>
          <w:rFonts w:hint="eastAsia"/>
        </w:rPr>
      </w:pPr>
    </w:p>
    <w:sectPr w:rsidR="004258AC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F1C" w:rsidRDefault="00023F1C">
      <w:r>
        <w:separator/>
      </w:r>
    </w:p>
  </w:endnote>
  <w:endnote w:type="continuationSeparator" w:id="0">
    <w:p w:rsidR="00023F1C" w:rsidRDefault="0002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F1C" w:rsidRDefault="00023F1C">
      <w:r>
        <w:separator/>
      </w:r>
    </w:p>
  </w:footnote>
  <w:footnote w:type="continuationSeparator" w:id="0">
    <w:p w:rsidR="00023F1C" w:rsidRDefault="00023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8AC" w:rsidRDefault="004258A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06735" o:spid="_x0000_s2050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8AC" w:rsidRDefault="004258A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06736" o:spid="_x0000_s2051" type="#_x0000_t136" style="position:absolute;left:0;text-align:left;margin-left:0;margin-top:0;width:390.35pt;height:219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8AC" w:rsidRDefault="004258A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06734" o:spid="_x0000_s2049" type="#_x0000_t136" style="position:absolute;left:0;text-align:left;margin-left:0;margin-top:0;width:390.35pt;height:195.1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BB"/>
    <w:rsid w:val="00023F1C"/>
    <w:rsid w:val="001662BB"/>
    <w:rsid w:val="004258AC"/>
    <w:rsid w:val="0090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A4FD6F6-9C37-4620-B96B-1CF9346C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rPr>
      <w:b/>
      <w:bCs/>
      <w:kern w:val="44"/>
      <w:sz w:val="44"/>
      <w:szCs w:val="44"/>
    </w:rPr>
  </w:style>
  <w:style w:type="character" w:customStyle="1" w:styleId="20">
    <w:name w:val="标题 2 字符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rPr>
      <w:b/>
      <w:bCs/>
      <w:sz w:val="32"/>
      <w:szCs w:val="32"/>
    </w:rPr>
  </w:style>
  <w:style w:type="character" w:customStyle="1" w:styleId="40">
    <w:name w:val="标题 4 字符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rPr>
      <w:b/>
      <w:bCs/>
      <w:sz w:val="28"/>
      <w:szCs w:val="28"/>
    </w:rPr>
  </w:style>
  <w:style w:type="character" w:customStyle="1" w:styleId="60">
    <w:name w:val="标题 6 字符"/>
    <w:semiHidden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semiHidden/>
    <w:rPr>
      <w:b/>
      <w:bCs/>
      <w:sz w:val="24"/>
      <w:szCs w:val="24"/>
    </w:rPr>
  </w:style>
  <w:style w:type="character" w:customStyle="1" w:styleId="80">
    <w:name w:val="标题 8 字符"/>
    <w:semiHidden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semiHidden/>
    <w:rPr>
      <w:rFonts w:ascii="等线 Light" w:eastAsia="等线 Light" w:hAnsi="等线 Light" w:cs="Times New Roman"/>
      <w:szCs w:val="21"/>
    </w:rPr>
  </w:style>
  <w:style w:type="paragraph" w:customStyle="1" w:styleId="a3">
    <w:name w:val="封面小二标题"/>
    <w:basedOn w:val="a"/>
    <w:pPr>
      <w:spacing w:line="400" w:lineRule="atLeast"/>
      <w:jc w:val="center"/>
    </w:pPr>
    <w:rPr>
      <w:rFonts w:ascii="宋体" w:eastAsia="宋体" w:hAnsi="宋体" w:cs="宋体"/>
      <w:b/>
      <w:bCs/>
      <w:sz w:val="44"/>
      <w:szCs w:val="20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semiHidden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semiHidden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paragraph" w:styleId="a5">
    <w:name w:val="header"/>
    <w:basedOn w:val="a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rPr>
      <w:sz w:val="18"/>
      <w:szCs w:val="18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G16-&#29992;&#25143;&#32676;&#20998;&#31867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PRD-G16-用户群分类文档.dot</Template>
  <TotalTime>0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Links>
    <vt:vector size="18" baseType="variant"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_Toc503565466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_Toc503565465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_Toc503565464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cp:lastModifiedBy>陈豪明</cp:lastModifiedBy>
  <cp:revision>2</cp:revision>
  <dcterms:created xsi:type="dcterms:W3CDTF">2018-01-12T16:14:00Z</dcterms:created>
  <dcterms:modified xsi:type="dcterms:W3CDTF">2018-01-12T16:14:00Z</dcterms:modified>
</cp:coreProperties>
</file>